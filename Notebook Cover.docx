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F5119" w:rsidRPr="00127C5F" w:rsidTr="00AF5119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:rsidR="00AF5119" w:rsidRPr="00127C5F" w:rsidRDefault="003B4437" w:rsidP="00BD73DD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7FD3915B" wp14:editId="727C538E">
                      <wp:simplePos x="0" y="0"/>
                      <wp:positionH relativeFrom="column">
                        <wp:posOffset>4749165</wp:posOffset>
                      </wp:positionH>
                      <wp:positionV relativeFrom="paragraph">
                        <wp:posOffset>504825</wp:posOffset>
                      </wp:positionV>
                      <wp:extent cx="2025650" cy="2057400"/>
                      <wp:effectExtent l="0" t="0" r="0" b="0"/>
                      <wp:wrapNone/>
                      <wp:docPr id="8" name="Rectangle: Single Corner Snipp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2025650" cy="2057400"/>
                              </a:xfrm>
                              <a:prstGeom prst="snip1Rect">
                                <a:avLst>
                                  <a:gd name="adj" fmla="val 30131"/>
                                </a:avLst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7C50" w:rsidRPr="006C53EE" w:rsidRDefault="0075171E" w:rsidP="0075171E">
                                  <w:pPr>
                                    <w:pStyle w:val="Heading3"/>
                                    <w:spacing w:before="0"/>
                                    <w:jc w:val="left"/>
                                    <w:rPr>
                                      <w:color w:val="FFC40C" w:themeColor="accent5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C40C" w:themeColor="accent5"/>
                                      <w:sz w:val="48"/>
                                      <w:szCs w:val="48"/>
                                    </w:rPr>
                                    <w:t xml:space="preserve"> Jimmy rizos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3915B" id="Rectangle: Single Corner Snipped 8" o:spid="_x0000_s1026" style="position:absolute;margin-left:373.95pt;margin-top:39.75pt;width:159.5pt;height:162pt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25650,2057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" adj="-11796480,,5400" path="m,l1415301,r610349,610349l2025650,2057400,,2057400,,xe" fillcolor="#333 [3204]" stroked="f" strokeweight="3pt">
                      <v:stroke joinstyle="miter"/>
                      <v:formulas/>
                      <v:path arrowok="t" o:connecttype="custom" o:connectlocs="0,0;1415301,0;2025650,610349;2025650,2057400;0,2057400;0,0" o:connectangles="0,0,0,0,0,0" textboxrect="0,0,2025650,2057400"/>
                      <v:textbox>
                        <w:txbxContent>
                          <w:p w:rsidR="007A7C50" w:rsidRPr="006C53EE" w:rsidRDefault="0075171E" w:rsidP="0075171E">
                            <w:pPr>
                              <w:pStyle w:val="Heading3"/>
                              <w:spacing w:before="0"/>
                              <w:jc w:val="left"/>
                              <w:rPr>
                                <w:color w:val="FFC40C" w:themeColor="accent5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C40C" w:themeColor="accent5"/>
                                <w:sz w:val="48"/>
                                <w:szCs w:val="48"/>
                              </w:rPr>
                              <w:t xml:space="preserve"> Jimmy rizos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673A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3FA66585" wp14:editId="6D91721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5143500</wp:posOffset>
                      </wp:positionV>
                      <wp:extent cx="2165350" cy="2019300"/>
                      <wp:effectExtent l="0" t="0" r="6350" b="0"/>
                      <wp:wrapNone/>
                      <wp:docPr id="1" name="Rectangle: Single Corner Snipp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5350" cy="2019300"/>
                              </a:xfrm>
                              <a:prstGeom prst="snip1Rect">
                                <a:avLst>
                                  <a:gd name="adj" fmla="val 39988"/>
                                </a:avLst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00EE" w:rsidRPr="00BE2FAA" w:rsidRDefault="00A1673A" w:rsidP="00A1673A">
                                  <w:pPr>
                                    <w:pStyle w:val="Heading3"/>
                                    <w:spacing w:before="0"/>
                                    <w:jc w:val="left"/>
                                    <w:rPr>
                                      <w:color w:val="FFC40C" w:themeColor="accent5"/>
                                    </w:rPr>
                                  </w:pPr>
                                  <w:r>
                                    <w:rPr>
                                      <w:color w:val="FFC40C" w:themeColor="accent5"/>
                                    </w:rPr>
                                    <w:t xml:space="preserve"> Instructor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66585" id="Rectangle: Single Corner Snipped 1" o:spid="_x0000_s1027" style="position:absolute;margin-left:-10pt;margin-top:405pt;width:170.5pt;height:159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5350,2019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" adj="-11796480,,5400" path="m,l1357872,r807478,807478l2165350,2019300,,2019300,,xe" fillcolor="#333 [3204]" stroked="f" strokeweight="3pt">
                      <v:stroke joinstyle="miter"/>
                      <v:formulas/>
                      <v:path arrowok="t" o:connecttype="custom" o:connectlocs="0,0;1357872,0;2165350,807478;2165350,2019300;0,2019300;0,0" o:connectangles="0,0,0,0,0,0" textboxrect="0,0,2165350,2019300"/>
                      <v:textbox>
                        <w:txbxContent>
                          <w:p w:rsidR="00E400EE" w:rsidRPr="00BE2FAA" w:rsidRDefault="00A1673A" w:rsidP="00A1673A">
                            <w:pPr>
                              <w:pStyle w:val="Heading3"/>
                              <w:spacing w:before="0"/>
                              <w:jc w:val="left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 xml:space="preserve"> Instructor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673A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269E6666" wp14:editId="25CB1B9E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1914525</wp:posOffset>
                      </wp:positionV>
                      <wp:extent cx="4044950" cy="3981450"/>
                      <wp:effectExtent l="0" t="0" r="0" b="0"/>
                      <wp:wrapNone/>
                      <wp:docPr id="171" name="Rectangle: Diagonal Corners Snipped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44950" cy="3981450"/>
                              </a:xfrm>
                              <a:prstGeom prst="snip2DiagRect">
                                <a:avLst>
                                  <a:gd name="adj1" fmla="val 0"/>
                                  <a:gd name="adj2" fmla="val 18102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F5119" w:rsidRPr="00202FE2" w:rsidRDefault="00A1673A" w:rsidP="00666759">
                                  <w:pPr>
                                    <w:pStyle w:val="Name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Introductory      </w:t>
                                  </w:r>
                                  <w:r w:rsidR="009E381E">
                                    <w:rPr>
                                      <w:sz w:val="96"/>
                                      <w:szCs w:val="96"/>
                                    </w:rPr>
                                    <w:t>Python</w:t>
                                  </w:r>
                                </w:p>
                                <w:p w:rsidR="00AF5119" w:rsidRPr="00AF5119" w:rsidRDefault="009E381E" w:rsidP="00AF5119">
                                  <w:pPr>
                                    <w:pStyle w:val="Heading2"/>
                                    <w:rPr>
                                      <w:szCs w:val="44"/>
                                    </w:rPr>
                                  </w:pPr>
                                  <w:r>
                                    <w:rPr>
                                      <w:rStyle w:val="Heading2Char"/>
                                      <w:szCs w:val="44"/>
                                    </w:rPr>
                                    <w:t>Cool Kids Coding School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E6666" id="Rectangle: Diagonal Corners Snipped 171" o:spid="_x0000_s1027" style="position:absolute;margin-left:105pt;margin-top:150.75pt;width:318.5pt;height:31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449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" adj="-11796480,,5400" path="m,l3324228,r720722,720722l4044950,3981450r,l720722,3981450,,3260728,,xe" fillcolor="#ffc40c [3208]" stroked="f" strokeweight="3pt">
                      <v:stroke joinstyle="miter"/>
                      <v:formulas/>
                      <v:path arrowok="t" o:connecttype="custom" o:connectlocs="0,0;3324228,0;4044950,720722;4044950,3981450;4044950,3981450;720722,3981450;0,3260728;0,0" o:connectangles="0,0,0,0,0,0,0,0" textboxrect="0,0,4044950,3981450"/>
                      <v:textbox>
                        <w:txbxContent>
                          <w:p w:rsidR="00AF5119" w:rsidRPr="00202FE2" w:rsidRDefault="00A1673A" w:rsidP="00666759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Introductory      </w:t>
                            </w:r>
                            <w:r w:rsidR="009E381E">
                              <w:rPr>
                                <w:sz w:val="96"/>
                                <w:szCs w:val="96"/>
                              </w:rPr>
                              <w:t>Python</w:t>
                            </w:r>
                          </w:p>
                          <w:p w:rsidR="00AF5119" w:rsidRPr="00AF5119" w:rsidRDefault="009E381E" w:rsidP="00AF5119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Cool Kids Coding School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14F7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012E721" wp14:editId="10399051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13" name="Parallelogram 13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703839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3" o:spid="_x0000_s1026" type="#_x0000_t7" alt="Title: Shape" style="position:absolute;margin-left:409.1pt;margin-top:661.5pt;width:558.2pt;height:51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" adj="1379" fillcolor="#333 [3204]" stroked="f" strokeweight="3pt"/>
                  </w:pict>
                </mc:Fallback>
              </mc:AlternateContent>
            </w:r>
            <w:r w:rsidR="005714F7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B62372A" wp14:editId="51EB0186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11" name="Parallelogra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7C50" w:rsidRPr="007A7C50" w:rsidRDefault="009E381E" w:rsidP="007A7C50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Course Material</w:t>
                                  </w:r>
                                  <w:r w:rsidR="007A7C50" w:rsidRPr="007A7C50">
                                    <w:rPr>
                                      <w:sz w:val="56"/>
                                      <w:szCs w:val="56"/>
                                    </w:rPr>
                                    <w:t xml:space="preserve"> Note</w:t>
                                  </w:r>
                                  <w:r w:rsidR="005714F7">
                                    <w:rPr>
                                      <w:sz w:val="56"/>
                                      <w:szCs w:val="56"/>
                                    </w:rPr>
                                    <w:t>b</w:t>
                                  </w:r>
                                  <w:r w:rsidR="007A7C50" w:rsidRPr="007A7C50">
                                    <w:rPr>
                                      <w:sz w:val="56"/>
                                      <w:szCs w:val="56"/>
                                    </w:rPr>
                                    <w:t>ook</w:t>
                                  </w:r>
                                </w:p>
                                <w:p w:rsidR="007A7C50" w:rsidRDefault="007A7C50" w:rsidP="007A7C5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2372A" id="Parallelogram 11" o:spid="_x0000_s1026" type="#_x0000_t7" style="position:absolute;margin-left:-122.95pt;margin-top:661.5pt;width:558.2pt;height:51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" adj="1380" fillcolor="#ffc40c [3208]" stroked="f" strokeweight="3pt">
                      <v:textbox>
                        <w:txbxContent>
                          <w:p w:rsidR="007A7C50" w:rsidRPr="007A7C50" w:rsidRDefault="009E381E" w:rsidP="007A7C50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 Material</w:t>
                            </w:r>
                            <w:r w:rsidR="007A7C50" w:rsidRPr="007A7C50">
                              <w:rPr>
                                <w:sz w:val="56"/>
                                <w:szCs w:val="56"/>
                              </w:rPr>
                              <w:t xml:space="preserve"> Note</w:t>
                            </w:r>
                            <w:r w:rsidR="005714F7"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  <w:r w:rsidR="007A7C50" w:rsidRPr="007A7C50">
                              <w:rPr>
                                <w:sz w:val="56"/>
                                <w:szCs w:val="56"/>
                              </w:rPr>
                              <w:t>ook</w:t>
                            </w:r>
                          </w:p>
                          <w:p w:rsidR="007A7C50" w:rsidRDefault="007A7C50" w:rsidP="007A7C5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D4571" w:rsidRPr="00127C5F" w:rsidRDefault="004D4571" w:rsidP="004D4571">
      <w:pPr>
        <w:rPr>
          <w:color w:val="D0300F" w:themeColor="accent6" w:themeShade="BF"/>
        </w:rPr>
        <w:sectPr w:rsidR="004D4571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9980" w:type="dxa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0"/>
      </w:tblGrid>
      <w:tr w:rsidR="004C46BF" w:rsidRPr="00127C5F" w:rsidTr="00F474C3">
        <w:trPr>
          <w:trHeight w:val="14363"/>
        </w:trPr>
        <w:tc>
          <w:tcPr>
            <w:tcW w:w="9980" w:type="dxa"/>
            <w:shd w:val="clear" w:color="auto" w:fill="auto"/>
            <w:tcMar>
              <w:left w:w="0" w:type="dxa"/>
              <w:right w:w="0" w:type="dxa"/>
            </w:tcMar>
          </w:tcPr>
          <w:p w:rsidR="004C46BF" w:rsidRPr="00127C5F" w:rsidRDefault="004C46BF" w:rsidP="00C96061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6100EDD" wp14:editId="0116E704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2" name="Parallelogram 2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53222" id="Parallelogram 2" o:spid="_x0000_s1026" type="#_x0000_t7" alt="Title: Shape" style="position:absolute;margin-left:409.1pt;margin-top:661.5pt;width:558.2pt;height:51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" adj="1379" fillcolor="#333 [3204]" stroked="f" strokeweight="3pt"/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6A936CE" wp14:editId="04A85914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3" name="Parallelogram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46BF" w:rsidRPr="007A7C50" w:rsidRDefault="004C46BF" w:rsidP="004C46BF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Course Material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 xml:space="preserve"> Note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b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>ook</w:t>
                                  </w:r>
                                </w:p>
                                <w:p w:rsidR="004C46BF" w:rsidRDefault="004C46BF" w:rsidP="004C46B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936CE" id="Parallelogram 3" o:spid="_x0000_s1030" type="#_x0000_t7" style="position:absolute;margin-left:-122.95pt;margin-top:661.5pt;width:558.2pt;height:51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" adj="1380" fillcolor="#ffc40c [3208]" stroked="f" strokeweight="3pt">
                      <v:textbox>
                        <w:txbxContent>
                          <w:p w:rsidR="004C46BF" w:rsidRPr="007A7C50" w:rsidRDefault="004C46BF" w:rsidP="004C46BF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 Material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 xml:space="preserve"> Note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>ook</w:t>
                            </w:r>
                          </w:p>
                          <w:p w:rsidR="004C46BF" w:rsidRDefault="004C46BF" w:rsidP="004C46B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4C46BF" w:rsidRPr="00127C5F" w:rsidRDefault="0044573A" w:rsidP="004C46BF">
      <w:pPr>
        <w:rPr>
          <w:color w:val="D0300F" w:themeColor="accent6" w:themeShade="BF"/>
        </w:rPr>
        <w:sectPr w:rsidR="004C46BF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65A53A1" wp14:editId="724710C4">
                <wp:simplePos x="0" y="0"/>
                <wp:positionH relativeFrom="column">
                  <wp:posOffset>1085850</wp:posOffset>
                </wp:positionH>
                <wp:positionV relativeFrom="paragraph">
                  <wp:posOffset>-6920230</wp:posOffset>
                </wp:positionV>
                <wp:extent cx="4083050" cy="3981450"/>
                <wp:effectExtent l="0" t="0" r="0" b="0"/>
                <wp:wrapNone/>
                <wp:docPr id="10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6BF" w:rsidRPr="00202FE2" w:rsidRDefault="0044573A" w:rsidP="004C46BF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Introductory</w:t>
                            </w:r>
                            <w:r w:rsidR="004C46BF">
                              <w:rPr>
                                <w:sz w:val="96"/>
                                <w:szCs w:val="96"/>
                              </w:rPr>
                              <w:t xml:space="preserve"> Python</w:t>
                            </w:r>
                          </w:p>
                          <w:p w:rsidR="004C46BF" w:rsidRPr="00AF5119" w:rsidRDefault="004C46BF" w:rsidP="004C46BF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Cool Kids Coding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53A1" id="_x0000_s1031" style="position:absolute;margin-left:85.5pt;margin-top:-544.9pt;width:321.5pt;height:313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830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" adj="-11796480,,5400" path="m,l3362328,r720722,720722l4083050,3981450r,l720722,3981450,,3260728,,xe" fillcolor="#ffc40c [3208]" stroked="f" strokeweight="3pt">
                <v:stroke joinstyle="miter"/>
                <v:formulas/>
                <v:path arrowok="t" o:connecttype="custom" o:connectlocs="0,0;3362328,0;4083050,720722;4083050,3981450;4083050,3981450;720722,3981450;0,3260728;0,0" o:connectangles="0,0,0,0,0,0,0,0" textboxrect="0,0,4083050,3981450"/>
                <v:textbox>
                  <w:txbxContent>
                    <w:p w:rsidR="004C46BF" w:rsidRPr="00202FE2" w:rsidRDefault="0044573A" w:rsidP="004C46BF">
                      <w:pPr>
                        <w:pStyle w:val="Name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Introductory</w:t>
                      </w:r>
                      <w:r w:rsidR="004C46BF">
                        <w:rPr>
                          <w:sz w:val="96"/>
                          <w:szCs w:val="96"/>
                        </w:rPr>
                        <w:t xml:space="preserve"> Python</w:t>
                      </w:r>
                    </w:p>
                    <w:p w:rsidR="004C46BF" w:rsidRPr="00AF5119" w:rsidRDefault="004C46BF" w:rsidP="004C46BF">
                      <w:pPr>
                        <w:pStyle w:val="Heading2"/>
                        <w:rPr>
                          <w:szCs w:val="44"/>
                        </w:rPr>
                      </w:pPr>
                      <w:r>
                        <w:rPr>
                          <w:rStyle w:val="Heading2Char"/>
                          <w:szCs w:val="44"/>
                        </w:rPr>
                        <w:t>Cool Kids Coding School</w:t>
                      </w:r>
                    </w:p>
                  </w:txbxContent>
                </v:textbox>
              </v:shape>
            </w:pict>
          </mc:Fallback>
        </mc:AlternateContent>
      </w:r>
      <w:r w:rsidR="004C46BF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96E03D8" wp14:editId="1C965C6C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6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6BF" w:rsidRPr="00BE2FAA" w:rsidRDefault="0075171E" w:rsidP="004C46BF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>Student ID #027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E03D8" id="_x0000_s1032" style="position:absolute;margin-left:-10.3pt;margin-top:-278.4pt;width:145.75pt;height:14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" adj="-11796480,,5400" path="m,l1134960,r716065,716065l1851025,1790700,,1790700,,xe" fillcolor="#333 [3204]" stroked="f" strokeweight="3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:rsidR="004C46BF" w:rsidRPr="00BE2FAA" w:rsidRDefault="0075171E" w:rsidP="004C46BF">
                      <w:pPr>
                        <w:pStyle w:val="Heading3"/>
                        <w:spacing w:before="0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</w:rPr>
                        <w:t>Student ID #027</w:t>
                      </w:r>
                    </w:p>
                  </w:txbxContent>
                </v:textbox>
              </v:shape>
            </w:pict>
          </mc:Fallback>
        </mc:AlternateContent>
      </w:r>
      <w:r w:rsidR="004C46BF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6464BD" wp14:editId="597987C4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7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6BF" w:rsidRPr="007A7C50" w:rsidRDefault="0075171E" w:rsidP="0044573A">
                            <w:pPr>
                              <w:pStyle w:val="Heading3"/>
                              <w:spacing w:before="0"/>
                              <w:jc w:val="left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 xml:space="preserve"> finn hayden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64BD" id="_x0000_s1033" style="position:absolute;margin-left:352.15pt;margin-top:-681.85pt;width:191.8pt;height:185.55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" adj="-11796480,,5400" path="m,l1725828,r710032,710032l2435860,2356485,,2356485,,xe" fillcolor="#333 [3204]" stroked="f" strokeweight="3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:rsidR="004C46BF" w:rsidRPr="007A7C50" w:rsidRDefault="0075171E" w:rsidP="0044573A">
                      <w:pPr>
                        <w:pStyle w:val="Heading3"/>
                        <w:spacing w:before="0"/>
                        <w:jc w:val="left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 xml:space="preserve"> finn hayden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980" w:type="dxa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0"/>
      </w:tblGrid>
      <w:tr w:rsidR="0089688D" w:rsidRPr="00127C5F" w:rsidTr="00A626F1">
        <w:trPr>
          <w:trHeight w:val="14363"/>
        </w:trPr>
        <w:tc>
          <w:tcPr>
            <w:tcW w:w="9980" w:type="dxa"/>
            <w:shd w:val="clear" w:color="auto" w:fill="auto"/>
            <w:tcMar>
              <w:left w:w="0" w:type="dxa"/>
              <w:right w:w="0" w:type="dxa"/>
            </w:tcMar>
          </w:tcPr>
          <w:p w:rsidR="0089688D" w:rsidRPr="00127C5F" w:rsidRDefault="0089688D" w:rsidP="00A626F1">
            <w:pPr>
              <w:rPr>
                <w:color w:val="D0300F" w:themeColor="accent6" w:themeShade="BF"/>
              </w:rPr>
            </w:pPr>
            <w:r>
              <w:rPr>
                <w:noProof/>
                <w:color w:val="D0300F" w:themeColor="accent6" w:themeShade="BF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22A8B8F5" wp14:editId="3DCC464D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4" name="Parallelogram 4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0F7127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4" o:spid="_x0000_s1026" type="#_x0000_t7" alt="Title: Shape" style="position:absolute;margin-left:409.1pt;margin-top:661.5pt;width:558.2pt;height:51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" adj="1379" fillcolor="#333 [3204]" stroked="f" strokeweight="3pt"/>
                  </w:pict>
                </mc:Fallback>
              </mc:AlternateContent>
            </w:r>
            <w:r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0B1D3C2" wp14:editId="2115A6E0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5" name="Parallelogra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688D" w:rsidRPr="007A7C50" w:rsidRDefault="0089688D" w:rsidP="0089688D">
                                  <w:pPr>
                                    <w:pStyle w:val="Name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Course Material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 xml:space="preserve"> Note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b</w:t>
                                  </w:r>
                                  <w:r w:rsidRPr="007A7C50">
                                    <w:rPr>
                                      <w:sz w:val="56"/>
                                      <w:szCs w:val="56"/>
                                    </w:rPr>
                                    <w:t>ook</w:t>
                                  </w:r>
                                </w:p>
                                <w:p w:rsidR="0089688D" w:rsidRDefault="0089688D" w:rsidP="0089688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B1D3C2" id="Parallelogram 5" o:spid="_x0000_s1034" type="#_x0000_t7" style="position:absolute;margin-left:-122.95pt;margin-top:661.5pt;width:558.2pt;height:51.4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" adj="1380" fillcolor="#ffc40c [3208]" stroked="f" strokeweight="3pt">
                      <v:textbox>
                        <w:txbxContent>
                          <w:p w:rsidR="0089688D" w:rsidRPr="007A7C50" w:rsidRDefault="0089688D" w:rsidP="0089688D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 Material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 xml:space="preserve"> Note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>ook</w:t>
                            </w:r>
                          </w:p>
                          <w:p w:rsidR="0089688D" w:rsidRDefault="0089688D" w:rsidP="0089688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89688D" w:rsidRPr="00127C5F" w:rsidRDefault="00F4670E" w:rsidP="0089688D">
      <w:pPr>
        <w:rPr>
          <w:color w:val="D0300F" w:themeColor="accent6" w:themeShade="BF"/>
        </w:rPr>
        <w:sectPr w:rsidR="0089688D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8D50993" wp14:editId="7FDD2377">
                <wp:simplePos x="0" y="0"/>
                <wp:positionH relativeFrom="column">
                  <wp:posOffset>1085850</wp:posOffset>
                </wp:positionH>
                <wp:positionV relativeFrom="paragraph">
                  <wp:posOffset>-6920230</wp:posOffset>
                </wp:positionV>
                <wp:extent cx="4083050" cy="3981450"/>
                <wp:effectExtent l="0" t="0" r="0" b="0"/>
                <wp:wrapNone/>
                <wp:docPr id="14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88D" w:rsidRPr="00202FE2" w:rsidRDefault="00F4670E" w:rsidP="0089688D">
                            <w:pPr>
                              <w:pStyle w:val="Name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Introductory </w:t>
                            </w:r>
                            <w:r w:rsidR="0089688D">
                              <w:rPr>
                                <w:sz w:val="96"/>
                                <w:szCs w:val="96"/>
                              </w:rPr>
                              <w:t>Python</w:t>
                            </w:r>
                          </w:p>
                          <w:p w:rsidR="0089688D" w:rsidRPr="00AF5119" w:rsidRDefault="0089688D" w:rsidP="0089688D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  <w:r>
                              <w:rPr>
                                <w:rStyle w:val="Heading2Char"/>
                                <w:szCs w:val="44"/>
                              </w:rPr>
                              <w:t>Cool Kids Coding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0993" id="_x0000_s1035" style="position:absolute;margin-left:85.5pt;margin-top:-544.9pt;width:321.5pt;height:313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830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" adj="-11796480,,5400" path="m,l3362328,r720722,720722l4083050,3981450r,l720722,3981450,,3260728,,xe" fillcolor="#ffc40c [3208]" stroked="f" strokeweight="3pt">
                <v:stroke joinstyle="miter"/>
                <v:formulas/>
                <v:path arrowok="t" o:connecttype="custom" o:connectlocs="0,0;3362328,0;4083050,720722;4083050,3981450;4083050,3981450;720722,3981450;0,3260728;0,0" o:connectangles="0,0,0,0,0,0,0,0" textboxrect="0,0,4083050,3981450"/>
                <v:textbox>
                  <w:txbxContent>
                    <w:p w:rsidR="0089688D" w:rsidRPr="00202FE2" w:rsidRDefault="00F4670E" w:rsidP="0089688D">
                      <w:pPr>
                        <w:pStyle w:val="Name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Introductory </w:t>
                      </w:r>
                      <w:r w:rsidR="0089688D">
                        <w:rPr>
                          <w:sz w:val="96"/>
                          <w:szCs w:val="96"/>
                        </w:rPr>
                        <w:t>Python</w:t>
                      </w:r>
                    </w:p>
                    <w:p w:rsidR="0089688D" w:rsidRPr="00AF5119" w:rsidRDefault="0089688D" w:rsidP="0089688D">
                      <w:pPr>
                        <w:pStyle w:val="Heading2"/>
                        <w:rPr>
                          <w:szCs w:val="44"/>
                        </w:rPr>
                      </w:pPr>
                      <w:r>
                        <w:rPr>
                          <w:rStyle w:val="Heading2Char"/>
                          <w:szCs w:val="44"/>
                        </w:rPr>
                        <w:t>Cool Kids Coding School</w:t>
                      </w:r>
                    </w:p>
                  </w:txbxContent>
                </v:textbox>
              </v:shape>
            </w:pict>
          </mc:Fallback>
        </mc:AlternateContent>
      </w:r>
      <w:r w:rsidR="0089688D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6AF9A58" wp14:editId="29C0F9F0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9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88D" w:rsidRPr="00BE2FAA" w:rsidRDefault="0075171E" w:rsidP="0089688D">
                            <w:pPr>
                              <w:pStyle w:val="Heading3"/>
                              <w:spacing w:before="0"/>
                              <w:rPr>
                                <w:color w:val="FFC40C" w:themeColor="accent5"/>
                              </w:rPr>
                            </w:pPr>
                            <w:r>
                              <w:rPr>
                                <w:color w:val="FFC40C" w:themeColor="accent5"/>
                              </w:rPr>
                              <w:t>Student ID #026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9A58" id="_x0000_s1036" style="position:absolute;margin-left:-10.3pt;margin-top:-278.4pt;width:145.75pt;height:141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" adj="-11796480,,5400" path="m,l1134960,r716065,716065l1851025,1790700,,1790700,,xe" fillcolor="#333 [3204]" stroked="f" strokeweight="3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:rsidR="0089688D" w:rsidRPr="00BE2FAA" w:rsidRDefault="0075171E" w:rsidP="0089688D">
                      <w:pPr>
                        <w:pStyle w:val="Heading3"/>
                        <w:spacing w:before="0"/>
                        <w:rPr>
                          <w:color w:val="FFC40C" w:themeColor="accent5"/>
                        </w:rPr>
                      </w:pPr>
                      <w:r>
                        <w:rPr>
                          <w:color w:val="FFC40C" w:themeColor="accent5"/>
                        </w:rPr>
                        <w:t>Student ID #026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9688D"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B41291A" wp14:editId="3DD2BE23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12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88D" w:rsidRPr="007A7C50" w:rsidRDefault="0075171E" w:rsidP="00F4670E">
                            <w:pPr>
                              <w:pStyle w:val="Heading3"/>
                              <w:spacing w:before="0"/>
                              <w:jc w:val="left"/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FFC40C" w:themeColor="accent5"/>
                                <w:sz w:val="56"/>
                                <w:szCs w:val="56"/>
                              </w:rPr>
                              <w:t xml:space="preserve"> Alex salvatore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291A" id="_x0000_s1037" style="position:absolute;margin-left:352.15pt;margin-top:-681.85pt;width:191.8pt;height:185.55pt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" adj="-11796480,,5400" path="m,l1725828,r710032,710032l2435860,2356485,,2356485,,xe" fillcolor="#333 [3204]" stroked="f" strokeweight="3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:rsidR="0089688D" w:rsidRPr="007A7C50" w:rsidRDefault="0075171E" w:rsidP="00F4670E">
                      <w:pPr>
                        <w:pStyle w:val="Heading3"/>
                        <w:spacing w:before="0"/>
                        <w:jc w:val="left"/>
                        <w:rPr>
                          <w:color w:val="FFC40C" w:themeColor="accent5"/>
                          <w:sz w:val="56"/>
                          <w:szCs w:val="56"/>
                        </w:rPr>
                      </w:pPr>
                      <w:r>
                        <w:rPr>
                          <w:color w:val="FFC40C" w:themeColor="accent5"/>
                          <w:sz w:val="56"/>
                          <w:szCs w:val="56"/>
                        </w:rPr>
                        <w:t xml:space="preserve"> Alex salvatore</w:t>
                      </w:r>
                    </w:p>
                  </w:txbxContent>
                </v:textbox>
              </v:shape>
            </w:pict>
          </mc:Fallback>
        </mc:AlternateContent>
      </w:r>
    </w:p>
    <w:p w:rsidR="000541BD" w:rsidRPr="00127C5F" w:rsidRDefault="000541BD" w:rsidP="000541BD">
      <w:pPr>
        <w:rPr>
          <w:color w:val="D0300F" w:themeColor="accent6" w:themeShade="BF"/>
        </w:rPr>
      </w:pPr>
      <w:r>
        <w:rPr>
          <w:noProof/>
          <w:color w:val="D0300F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04DB1BC" wp14:editId="5FA8359D">
                <wp:simplePos x="0" y="0"/>
                <wp:positionH relativeFrom="column">
                  <wp:posOffset>5195355</wp:posOffset>
                </wp:positionH>
                <wp:positionV relativeFrom="paragraph">
                  <wp:posOffset>8401050</wp:posOffset>
                </wp:positionV>
                <wp:extent cx="7089140" cy="652780"/>
                <wp:effectExtent l="0" t="0" r="0" b="0"/>
                <wp:wrapNone/>
                <wp:docPr id="15" name="Parallelogram 15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2780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0F5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5" o:spid="_x0000_s1026" type="#_x0000_t7" alt="Title: Shape" style="position:absolute;margin-left:409.1pt;margin-top:661.5pt;width:558.2pt;height:51.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" adj="1379" fillcolor="#333 [3204]" stroked="f" strokeweight="3pt"/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31DAA57" wp14:editId="341CB16F">
                <wp:simplePos x="0" y="0"/>
                <wp:positionH relativeFrom="column">
                  <wp:posOffset>-1561465</wp:posOffset>
                </wp:positionH>
                <wp:positionV relativeFrom="paragraph">
                  <wp:posOffset>8401330</wp:posOffset>
                </wp:positionV>
                <wp:extent cx="7089140" cy="653143"/>
                <wp:effectExtent l="0" t="0" r="0" b="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40" cy="653143"/>
                        </a:xfrm>
                        <a:prstGeom prst="parallelogram">
                          <a:avLst>
                            <a:gd name="adj" fmla="val 69331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1BD" w:rsidRPr="007A7C50" w:rsidRDefault="000541BD" w:rsidP="000541BD">
                            <w:pPr>
                              <w:pStyle w:val="Nam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Course Material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 xml:space="preserve"> Note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b</w:t>
                            </w:r>
                            <w:r w:rsidRPr="007A7C50">
                              <w:rPr>
                                <w:sz w:val="56"/>
                                <w:szCs w:val="56"/>
                              </w:rPr>
                              <w:t>ook</w:t>
                            </w:r>
                          </w:p>
                          <w:p w:rsidR="000541BD" w:rsidRDefault="000541BD" w:rsidP="000541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AA57" id="Parallelogram 16" o:spid="_x0000_s1038" type="#_x0000_t7" style="position:absolute;margin-left:-122.95pt;margin-top:661.5pt;width:558.2pt;height:51.4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" adj="1380" fillcolor="#ffc40c [3208]" stroked="f" strokeweight="3pt">
                <v:textbox>
                  <w:txbxContent>
                    <w:p w:rsidR="000541BD" w:rsidRPr="007A7C50" w:rsidRDefault="000541BD" w:rsidP="000541BD">
                      <w:pPr>
                        <w:pStyle w:val="Nam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Course Material</w:t>
                      </w:r>
                      <w:r w:rsidRPr="007A7C50">
                        <w:rPr>
                          <w:sz w:val="56"/>
                          <w:szCs w:val="56"/>
                        </w:rPr>
                        <w:t xml:space="preserve"> Note</w:t>
                      </w:r>
                      <w:r>
                        <w:rPr>
                          <w:sz w:val="56"/>
                          <w:szCs w:val="56"/>
                        </w:rPr>
                        <w:t>b</w:t>
                      </w:r>
                      <w:r w:rsidRPr="007A7C50">
                        <w:rPr>
                          <w:sz w:val="56"/>
                          <w:szCs w:val="56"/>
                        </w:rPr>
                        <w:t>ook</w:t>
                      </w:r>
                    </w:p>
                    <w:p w:rsidR="000541BD" w:rsidRDefault="000541BD" w:rsidP="000541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C46BF" w:rsidRPr="00127C5F" w:rsidRDefault="004C46BF" w:rsidP="004C46BF">
      <w:pPr>
        <w:ind w:right="3600"/>
        <w:rPr>
          <w:color w:val="D0300F" w:themeColor="accent6" w:themeShade="BF"/>
        </w:rPr>
      </w:pPr>
    </w:p>
    <w:p w:rsidR="004D4571" w:rsidRPr="00127C5F" w:rsidRDefault="004D4571" w:rsidP="009E381E">
      <w:pPr>
        <w:ind w:right="3600"/>
        <w:rPr>
          <w:color w:val="D0300F" w:themeColor="accent6" w:themeShade="BF"/>
        </w:rPr>
      </w:pPr>
    </w:p>
    <w:sectPr w:rsidR="004D4571" w:rsidRPr="00127C5F" w:rsidSect="00F77647"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59D" w:rsidRDefault="0068559D" w:rsidP="00E71C68">
      <w:pPr>
        <w:spacing w:after="0" w:line="240" w:lineRule="auto"/>
      </w:pPr>
      <w:r>
        <w:separator/>
      </w:r>
    </w:p>
  </w:endnote>
  <w:endnote w:type="continuationSeparator" w:id="0">
    <w:p w:rsidR="0068559D" w:rsidRDefault="0068559D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59D" w:rsidRDefault="0068559D" w:rsidP="00E71C68">
      <w:pPr>
        <w:spacing w:after="0" w:line="240" w:lineRule="auto"/>
      </w:pPr>
      <w:r>
        <w:separator/>
      </w:r>
    </w:p>
  </w:footnote>
  <w:footnote w:type="continuationSeparator" w:id="0">
    <w:p w:rsidR="0068559D" w:rsidRDefault="0068559D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1E"/>
    <w:rsid w:val="00006FB5"/>
    <w:rsid w:val="00011FF1"/>
    <w:rsid w:val="0002200E"/>
    <w:rsid w:val="0003441C"/>
    <w:rsid w:val="000541BD"/>
    <w:rsid w:val="0006261B"/>
    <w:rsid w:val="000811F4"/>
    <w:rsid w:val="00082E2C"/>
    <w:rsid w:val="000B12EB"/>
    <w:rsid w:val="000B4B04"/>
    <w:rsid w:val="000B56BF"/>
    <w:rsid w:val="000C16F9"/>
    <w:rsid w:val="000D0FB4"/>
    <w:rsid w:val="000D14F9"/>
    <w:rsid w:val="000D4AC6"/>
    <w:rsid w:val="000E082B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66BC2"/>
    <w:rsid w:val="00175157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16CA2"/>
    <w:rsid w:val="00220B18"/>
    <w:rsid w:val="00226B91"/>
    <w:rsid w:val="00237489"/>
    <w:rsid w:val="00242BFB"/>
    <w:rsid w:val="00247F14"/>
    <w:rsid w:val="00261D07"/>
    <w:rsid w:val="00271650"/>
    <w:rsid w:val="00276B61"/>
    <w:rsid w:val="00281013"/>
    <w:rsid w:val="0029766D"/>
    <w:rsid w:val="002A071C"/>
    <w:rsid w:val="002B0C55"/>
    <w:rsid w:val="002C357A"/>
    <w:rsid w:val="002D405F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27FD4"/>
    <w:rsid w:val="00335C40"/>
    <w:rsid w:val="00340B80"/>
    <w:rsid w:val="00344A2D"/>
    <w:rsid w:val="00351184"/>
    <w:rsid w:val="003610F1"/>
    <w:rsid w:val="0037133C"/>
    <w:rsid w:val="00381773"/>
    <w:rsid w:val="003842A3"/>
    <w:rsid w:val="003B4437"/>
    <w:rsid w:val="003D0F5F"/>
    <w:rsid w:val="003E1F23"/>
    <w:rsid w:val="003E78CA"/>
    <w:rsid w:val="003F086C"/>
    <w:rsid w:val="00415427"/>
    <w:rsid w:val="004232A7"/>
    <w:rsid w:val="004242BA"/>
    <w:rsid w:val="00433BDB"/>
    <w:rsid w:val="0044254D"/>
    <w:rsid w:val="0044573A"/>
    <w:rsid w:val="0045204A"/>
    <w:rsid w:val="00477E7E"/>
    <w:rsid w:val="004B6520"/>
    <w:rsid w:val="004B6747"/>
    <w:rsid w:val="004C46BF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714F7"/>
    <w:rsid w:val="00585C94"/>
    <w:rsid w:val="005907CF"/>
    <w:rsid w:val="00595173"/>
    <w:rsid w:val="00596F7A"/>
    <w:rsid w:val="005A39E3"/>
    <w:rsid w:val="005A4B58"/>
    <w:rsid w:val="005A622A"/>
    <w:rsid w:val="005B0147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62232"/>
    <w:rsid w:val="00666759"/>
    <w:rsid w:val="0067304F"/>
    <w:rsid w:val="0068559D"/>
    <w:rsid w:val="006942E3"/>
    <w:rsid w:val="006C53EE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47EDB"/>
    <w:rsid w:val="00750509"/>
    <w:rsid w:val="0075171E"/>
    <w:rsid w:val="00754FFE"/>
    <w:rsid w:val="0076193A"/>
    <w:rsid w:val="007638B8"/>
    <w:rsid w:val="007730CE"/>
    <w:rsid w:val="00775AB0"/>
    <w:rsid w:val="007A4F6C"/>
    <w:rsid w:val="007A7C50"/>
    <w:rsid w:val="007D2103"/>
    <w:rsid w:val="007D430A"/>
    <w:rsid w:val="007D735D"/>
    <w:rsid w:val="007D78D5"/>
    <w:rsid w:val="007E0CC0"/>
    <w:rsid w:val="007E191F"/>
    <w:rsid w:val="007F270D"/>
    <w:rsid w:val="007F6F72"/>
    <w:rsid w:val="00802E4B"/>
    <w:rsid w:val="00806727"/>
    <w:rsid w:val="008121A2"/>
    <w:rsid w:val="00825F23"/>
    <w:rsid w:val="0083433E"/>
    <w:rsid w:val="0083744B"/>
    <w:rsid w:val="008472CF"/>
    <w:rsid w:val="00857541"/>
    <w:rsid w:val="00861DE7"/>
    <w:rsid w:val="0087250B"/>
    <w:rsid w:val="00890994"/>
    <w:rsid w:val="008945CC"/>
    <w:rsid w:val="00894754"/>
    <w:rsid w:val="0089688D"/>
    <w:rsid w:val="008A123B"/>
    <w:rsid w:val="008A5A4F"/>
    <w:rsid w:val="008C300E"/>
    <w:rsid w:val="008D7CA9"/>
    <w:rsid w:val="008E73C6"/>
    <w:rsid w:val="008F179F"/>
    <w:rsid w:val="008F1825"/>
    <w:rsid w:val="008F1F04"/>
    <w:rsid w:val="008F636F"/>
    <w:rsid w:val="0090618A"/>
    <w:rsid w:val="009225E5"/>
    <w:rsid w:val="0093309D"/>
    <w:rsid w:val="0093445E"/>
    <w:rsid w:val="00940997"/>
    <w:rsid w:val="0095336F"/>
    <w:rsid w:val="00991736"/>
    <w:rsid w:val="009920C5"/>
    <w:rsid w:val="00993850"/>
    <w:rsid w:val="009A5B09"/>
    <w:rsid w:val="009C601D"/>
    <w:rsid w:val="009E381E"/>
    <w:rsid w:val="009F6BB1"/>
    <w:rsid w:val="00A02E9A"/>
    <w:rsid w:val="00A031B1"/>
    <w:rsid w:val="00A0722F"/>
    <w:rsid w:val="00A1673A"/>
    <w:rsid w:val="00A16CD4"/>
    <w:rsid w:val="00A54DC7"/>
    <w:rsid w:val="00A764AC"/>
    <w:rsid w:val="00A76530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AF5119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D0E87"/>
    <w:rsid w:val="00BD73DD"/>
    <w:rsid w:val="00BE022E"/>
    <w:rsid w:val="00BE2FAA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1709A"/>
    <w:rsid w:val="00D228C1"/>
    <w:rsid w:val="00D2651B"/>
    <w:rsid w:val="00D36652"/>
    <w:rsid w:val="00D53EDE"/>
    <w:rsid w:val="00D61901"/>
    <w:rsid w:val="00D62452"/>
    <w:rsid w:val="00DC5A24"/>
    <w:rsid w:val="00DF1303"/>
    <w:rsid w:val="00E06669"/>
    <w:rsid w:val="00E126C5"/>
    <w:rsid w:val="00E126DB"/>
    <w:rsid w:val="00E2507A"/>
    <w:rsid w:val="00E400EE"/>
    <w:rsid w:val="00E50E16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D4F64"/>
    <w:rsid w:val="00ED6088"/>
    <w:rsid w:val="00ED7502"/>
    <w:rsid w:val="00F03761"/>
    <w:rsid w:val="00F252A7"/>
    <w:rsid w:val="00F4670E"/>
    <w:rsid w:val="00F474C3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B6B32"/>
    <w:rsid w:val="00FC7B17"/>
    <w:rsid w:val="00FD7E5E"/>
    <w:rsid w:val="00FE227B"/>
    <w:rsid w:val="00FF069C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1B90FDE1"/>
  <w15:docId w15:val="{773F606F-86C5-4D48-8D95-00215B02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Heading4Ch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izos\AppData\Roaming\Microsoft\Templates\Student%20report%20notebook%20kit%20(cover,%20binder%20spine,%20divider%20tabs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notebook kit (cover, binder spine, divider tabs).dotx</Template>
  <TotalTime>42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Jimmy Rizos</dc:creator>
  <cp:keywords/>
  <dc:description/>
  <cp:lastModifiedBy>Jimmy Rizos</cp:lastModifiedBy>
  <cp:revision>16</cp:revision>
  <dcterms:created xsi:type="dcterms:W3CDTF">2019-01-14T18:49:00Z</dcterms:created>
  <dcterms:modified xsi:type="dcterms:W3CDTF">2019-04-12T18:22:00Z</dcterms:modified>
</cp:coreProperties>
</file>